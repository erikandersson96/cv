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A6D" w:rsidRDefault="00B1058B">
      <w:pPr>
        <w:pStyle w:val="Rubrik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97C24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1613535" cy="1741170"/>
            <wp:effectExtent l="0" t="0" r="5715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Ange ditt namn:"/>
          <w:tag w:val=""/>
          <w:id w:val="-328297061"/>
          <w:placeholder>
            <w:docPart w:val="B8A888579A18426D9B5BC0837BE7282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t>Erik Andersson</w:t>
          </w:r>
        </w:sdtContent>
      </w:sdt>
    </w:p>
    <w:p w:rsidR="00394A6D" w:rsidRDefault="00B1058B">
      <w:r>
        <w:t>Mossgatan 115</w:t>
      </w:r>
      <w:r w:rsidR="00CC75DB">
        <w:rPr>
          <w:lang w:bidi="sv-SE"/>
        </w:rPr>
        <w:t>,</w:t>
      </w:r>
      <w:r w:rsidRPr="00B1058B">
        <w:rPr>
          <w:noProof/>
        </w:rPr>
        <w:t xml:space="preserve"> </w:t>
      </w:r>
      <w:r>
        <w:t>654 66, Karlstad</w:t>
      </w:r>
      <w:r w:rsidR="00CC75DB">
        <w:rPr>
          <w:lang w:bidi="sv-SE"/>
        </w:rPr>
        <w:t> | </w:t>
      </w:r>
      <w:r>
        <w:t>070 553 91 62</w:t>
      </w:r>
      <w:r w:rsidR="00CC75DB">
        <w:rPr>
          <w:lang w:bidi="sv-SE"/>
        </w:rPr>
        <w:t xml:space="preserve"> | </w:t>
      </w:r>
      <w:hyperlink r:id="rId8" w:history="1">
        <w:r w:rsidR="0035095F" w:rsidRPr="00BE7472">
          <w:rPr>
            <w:rStyle w:val="Hyperlnk"/>
          </w:rPr>
          <w:t>erik96.andersson@gmail.com</w:t>
        </w:r>
      </w:hyperlink>
      <w:r w:rsidR="0035095F">
        <w:t xml:space="preserve"> </w:t>
      </w:r>
      <w:r w:rsidR="0035095F">
        <w:rPr>
          <w:lang w:bidi="sv-SE"/>
        </w:rPr>
        <w:t>|</w:t>
      </w:r>
      <w:r w:rsidR="0035095F">
        <w:rPr>
          <w:lang w:bidi="sv-SE"/>
        </w:rPr>
        <w:t xml:space="preserve"> </w:t>
      </w:r>
      <w:hyperlink r:id="rId9" w:history="1">
        <w:r w:rsidR="0035095F" w:rsidRPr="0035095F">
          <w:rPr>
            <w:rStyle w:val="Hyperlnk"/>
            <w:lang w:bidi="sv-SE"/>
          </w:rPr>
          <w:t>Linkedin</w:t>
        </w:r>
      </w:hyperlink>
      <w:r w:rsidR="0035095F">
        <w:t xml:space="preserve"> </w:t>
      </w:r>
      <w:r w:rsidR="0035095F">
        <w:rPr>
          <w:lang w:bidi="sv-SE"/>
        </w:rPr>
        <w:t>|</w:t>
      </w:r>
      <w:r w:rsidR="0035095F">
        <w:rPr>
          <w:lang w:bidi="sv-SE"/>
        </w:rPr>
        <w:t xml:space="preserve"> </w:t>
      </w:r>
      <w:hyperlink r:id="rId10" w:history="1">
        <w:r w:rsidR="00C56872" w:rsidRPr="00C56872">
          <w:rPr>
            <w:rStyle w:val="Hyperlnk"/>
            <w:lang w:bidi="sv-SE"/>
          </w:rPr>
          <w:t>GitHub</w:t>
        </w:r>
      </w:hyperlink>
    </w:p>
    <w:sdt>
      <w:sdtPr>
        <w:alias w:val="Målsättning:"/>
        <w:tag w:val="Målsättning:"/>
        <w:id w:val="-736782104"/>
        <w:placeholder>
          <w:docPart w:val="264B1C1B5A73422183AF2C4E0C090586"/>
        </w:placeholder>
        <w:temporary/>
        <w:showingPlcHdr/>
        <w15:appearance w15:val="hidden"/>
      </w:sdtPr>
      <w:sdtContent>
        <w:p w:rsidR="00394A6D" w:rsidRDefault="007D00B3">
          <w:pPr>
            <w:pStyle w:val="Rubrik1"/>
          </w:pPr>
          <w:r>
            <w:rPr>
              <w:lang w:bidi="sv-SE"/>
            </w:rPr>
            <w:t>Målsättning</w:t>
          </w:r>
        </w:p>
      </w:sdtContent>
    </w:sdt>
    <w:p w:rsidR="00394A6D" w:rsidRDefault="00C70293" w:rsidP="00DD4208">
      <w:pPr>
        <w:pStyle w:val="Punktlista"/>
      </w:pPr>
      <w:r>
        <w:t xml:space="preserve">Min ambition är att </w:t>
      </w:r>
      <w:r w:rsidR="001D5B7B">
        <w:t xml:space="preserve">starta min karriär inom IT </w:t>
      </w:r>
      <w:r w:rsidR="001D5B7B">
        <w:t>branschen</w:t>
      </w:r>
      <w:r w:rsidR="001D5B7B">
        <w:t xml:space="preserve"> där jag kan </w:t>
      </w:r>
      <w:r>
        <w:t>vidareutvecklas och få mer kompetens</w:t>
      </w:r>
      <w:r w:rsidR="008A41F7">
        <w:t xml:space="preserve"> som webbutvecklare</w:t>
      </w:r>
      <w:r w:rsidR="001D5B7B">
        <w:t>.</w:t>
      </w:r>
    </w:p>
    <w:p w:rsidR="001D5B7B" w:rsidRDefault="001D5B7B" w:rsidP="001D5B7B">
      <w:pPr>
        <w:pStyle w:val="Rubrik1"/>
      </w:pPr>
      <w:r>
        <w:t>Kompetenser</w:t>
      </w:r>
    </w:p>
    <w:p w:rsidR="008A41F7" w:rsidRDefault="008A41F7" w:rsidP="008A41F7">
      <w:pPr>
        <w:pStyle w:val="Punktlista"/>
      </w:pPr>
      <w:r>
        <w:t>Hjärtat på rätt plats.</w:t>
      </w:r>
    </w:p>
    <w:p w:rsidR="008A41F7" w:rsidRDefault="008A41F7" w:rsidP="008A41F7">
      <w:pPr>
        <w:pStyle w:val="Punktlista"/>
      </w:pPr>
      <w:r>
        <w:t>Social kompetens.</w:t>
      </w:r>
    </w:p>
    <w:p w:rsidR="008A41F7" w:rsidRDefault="008A41F7" w:rsidP="008A41F7">
      <w:pPr>
        <w:pStyle w:val="Punktlista"/>
      </w:pPr>
      <w:r>
        <w:t>B-körkort &amp; Truckkort A/B</w:t>
      </w:r>
    </w:p>
    <w:p w:rsidR="008A41F7" w:rsidRDefault="008A41F7" w:rsidP="008A41F7">
      <w:pPr>
        <w:pStyle w:val="Punktlista"/>
      </w:pPr>
      <w:r>
        <w:t xml:space="preserve">Språk: Svenska, Engelska i både tal &amp; skrift </w:t>
      </w:r>
    </w:p>
    <w:sdt>
      <w:sdtPr>
        <w:alias w:val="Utbildning:"/>
        <w:tag w:val="Utbildning:"/>
        <w:id w:val="1513793667"/>
        <w:placeholder>
          <w:docPart w:val="4F96F0B1B6D24D26B5BF7BE8EF883EFA"/>
        </w:placeholder>
        <w:temporary/>
        <w:showingPlcHdr/>
        <w15:appearance w15:val="hidden"/>
      </w:sdtPr>
      <w:sdtContent>
        <w:p w:rsidR="00394A6D" w:rsidRDefault="007D00B3">
          <w:pPr>
            <w:pStyle w:val="Rubrik1"/>
          </w:pPr>
          <w:r>
            <w:rPr>
              <w:lang w:bidi="sv-SE"/>
            </w:rPr>
            <w:t>Utbildning</w:t>
          </w:r>
        </w:p>
      </w:sdtContent>
    </w:sdt>
    <w:p w:rsidR="00394A6D" w:rsidRPr="00B1058B" w:rsidRDefault="00B1058B">
      <w:pPr>
        <w:pStyle w:val="Rubrik2"/>
      </w:pPr>
      <w:r>
        <w:t>Code Institute</w:t>
      </w:r>
      <w:r w:rsidR="00DF09F9">
        <w:rPr>
          <w:lang w:bidi="sv-SE"/>
        </w:rPr>
        <w:t xml:space="preserve"> |</w:t>
      </w:r>
      <w:r>
        <w:t xml:space="preserve"> </w:t>
      </w:r>
      <w:r w:rsidR="00DF09F9">
        <w:t xml:space="preserve">examen </w:t>
      </w:r>
      <w:r>
        <w:t>2022-11-29</w:t>
      </w:r>
      <w:r w:rsidR="007D00B3">
        <w:rPr>
          <w:lang w:bidi="sv-SE"/>
        </w:rPr>
        <w:t xml:space="preserve"> </w:t>
      </w:r>
    </w:p>
    <w:p w:rsidR="00394A6D" w:rsidRDefault="00DF09F9" w:rsidP="008916B6">
      <w:pPr>
        <w:pStyle w:val="Punktlista"/>
        <w:numPr>
          <w:ilvl w:val="0"/>
          <w:numId w:val="18"/>
        </w:numPr>
      </w:pPr>
      <w:r>
        <w:t>Kurs</w:t>
      </w:r>
      <w:r w:rsidR="007D00B3">
        <w:rPr>
          <w:lang w:bidi="sv-SE"/>
        </w:rPr>
        <w:t xml:space="preserve">: </w:t>
      </w:r>
      <w:bookmarkStart w:id="0" w:name="_Hlk121227993"/>
      <w:r>
        <w:t xml:space="preserve">Full Stack Software Development </w:t>
      </w:r>
      <w:bookmarkEnd w:id="0"/>
    </w:p>
    <w:p w:rsidR="00394A6D" w:rsidRDefault="00DF09F9" w:rsidP="00DD4208">
      <w:pPr>
        <w:pStyle w:val="Punktlista"/>
      </w:pPr>
      <w:r>
        <w:t>Kurs Innehåll</w:t>
      </w:r>
      <w:r w:rsidR="007D00B3">
        <w:rPr>
          <w:lang w:bidi="sv-SE"/>
        </w:rPr>
        <w:t xml:space="preserve">: </w:t>
      </w:r>
      <w:r>
        <w:t>HTML 5, CSS 3, JavaScript, Python 3, Django</w:t>
      </w:r>
      <w:r w:rsidR="000754AE">
        <w:t xml:space="preserve"> &amp;</w:t>
      </w:r>
      <w:r>
        <w:t xml:space="preserve"> Bootstrap 4/5</w:t>
      </w:r>
    </w:p>
    <w:p w:rsidR="00394A6D" w:rsidRDefault="000754AE">
      <w:pPr>
        <w:pStyle w:val="Punktlista"/>
      </w:pPr>
      <w:r>
        <w:t>Inriktning</w:t>
      </w:r>
      <w:r w:rsidR="007D00B3">
        <w:rPr>
          <w:lang w:bidi="sv-SE"/>
        </w:rPr>
        <w:t xml:space="preserve">: </w:t>
      </w:r>
      <w:r>
        <w:t>Webbutvecklare</w:t>
      </w:r>
    </w:p>
    <w:p w:rsidR="00394A6D" w:rsidRDefault="00DF09F9">
      <w:pPr>
        <w:pStyle w:val="Rubrik2"/>
      </w:pPr>
      <w:r>
        <w:t>Thorén business school</w:t>
      </w:r>
      <w:r w:rsidR="007D00B3">
        <w:rPr>
          <w:lang w:bidi="sv-SE"/>
        </w:rPr>
        <w:t xml:space="preserve"> |</w:t>
      </w:r>
      <w:r>
        <w:rPr>
          <w:lang w:bidi="sv-SE"/>
        </w:rPr>
        <w:t xml:space="preserve"> examen</w:t>
      </w:r>
      <w:r w:rsidR="007D00B3">
        <w:rPr>
          <w:lang w:bidi="sv-SE"/>
        </w:rPr>
        <w:t xml:space="preserve"> </w:t>
      </w:r>
      <w:r>
        <w:t>2015-06-11</w:t>
      </w:r>
      <w:r w:rsidR="007D00B3">
        <w:rPr>
          <w:lang w:bidi="sv-SE"/>
        </w:rPr>
        <w:t xml:space="preserve"> </w:t>
      </w:r>
    </w:p>
    <w:p w:rsidR="00394A6D" w:rsidRDefault="00000000">
      <w:pPr>
        <w:pStyle w:val="Punktlista"/>
      </w:pPr>
      <w:sdt>
        <w:sdtPr>
          <w:alias w:val="Huvudämne:"/>
          <w:tag w:val="Huvudämne:"/>
          <w:id w:val="1020971286"/>
          <w:placeholder>
            <w:docPart w:val="14866630EED84A25AEE602A3E3F22C7B"/>
          </w:placeholder>
          <w:temporary/>
          <w:showingPlcHdr/>
          <w15:appearance w15:val="hidden"/>
        </w:sdtPr>
        <w:sdtContent>
          <w:r w:rsidR="00D33143">
            <w:rPr>
              <w:lang w:bidi="sv-SE"/>
            </w:rPr>
            <w:t>Huvudämne</w:t>
          </w:r>
        </w:sdtContent>
      </w:sdt>
      <w:r w:rsidR="007D00B3">
        <w:rPr>
          <w:lang w:bidi="sv-SE"/>
        </w:rPr>
        <w:t xml:space="preserve">: </w:t>
      </w:r>
      <w:r w:rsidR="00DF09F9">
        <w:t>Ekonomi</w:t>
      </w:r>
    </w:p>
    <w:p w:rsidR="00394A6D" w:rsidRDefault="000754AE" w:rsidP="00DD4208">
      <w:pPr>
        <w:pStyle w:val="Punktlista"/>
        <w:numPr>
          <w:ilvl w:val="0"/>
          <w:numId w:val="16"/>
        </w:numPr>
      </w:pPr>
      <w:r>
        <w:t>Kurs Innehåll</w:t>
      </w:r>
      <w:r w:rsidR="007D00B3">
        <w:rPr>
          <w:lang w:bidi="sv-SE"/>
        </w:rPr>
        <w:t xml:space="preserve">: </w:t>
      </w:r>
      <w:r>
        <w:t>Företagsekonomi &amp; Juridik</w:t>
      </w:r>
    </w:p>
    <w:p w:rsidR="00394A6D" w:rsidRDefault="000754AE">
      <w:pPr>
        <w:pStyle w:val="Punktlista"/>
      </w:pPr>
      <w:r>
        <w:t>Inriktning</w:t>
      </w:r>
      <w:r w:rsidR="007D00B3">
        <w:rPr>
          <w:lang w:bidi="sv-SE"/>
        </w:rPr>
        <w:t xml:space="preserve">: </w:t>
      </w:r>
      <w:r>
        <w:t>Företagsekonomi</w:t>
      </w:r>
    </w:p>
    <w:p w:rsidR="00394A6D" w:rsidRDefault="000754AE">
      <w:pPr>
        <w:pStyle w:val="Rubrik1"/>
      </w:pPr>
      <w:r>
        <w:t>Arbetslivserfarenheter</w:t>
      </w:r>
    </w:p>
    <w:p w:rsidR="00394A6D" w:rsidRDefault="000754AE">
      <w:pPr>
        <w:pStyle w:val="Rubrik2"/>
      </w:pPr>
      <w:r>
        <w:t>Tetra pak</w:t>
      </w:r>
      <w:r w:rsidR="005F05B1">
        <w:t xml:space="preserve"> - Lagermedarbetare</w:t>
      </w:r>
      <w:r>
        <w:t xml:space="preserve"> </w:t>
      </w:r>
      <w:r>
        <w:rPr>
          <w:lang w:bidi="sv-SE"/>
        </w:rPr>
        <w:t xml:space="preserve">| </w:t>
      </w:r>
      <w:r>
        <w:t>2015 - pågående</w:t>
      </w:r>
    </w:p>
    <w:p w:rsidR="00394A6D" w:rsidRDefault="001851AB">
      <w:pPr>
        <w:pStyle w:val="Punktlista"/>
      </w:pPr>
      <w:r>
        <w:t>Skiftgående truckförare med ansvar över påfyllning av produktionsmaterial. Administration I SAP.</w:t>
      </w:r>
    </w:p>
    <w:p w:rsidR="00394A6D" w:rsidRDefault="000754AE">
      <w:pPr>
        <w:pStyle w:val="Rubrik2"/>
      </w:pPr>
      <w:r>
        <w:t>hope media – digital marknadsföring (eget företag)</w:t>
      </w:r>
      <w:r w:rsidR="005F05B1">
        <w:t xml:space="preserve"> </w:t>
      </w:r>
      <w:r w:rsidR="005F05B1">
        <w:rPr>
          <w:lang w:bidi="sv-SE"/>
        </w:rPr>
        <w:t>|</w:t>
      </w:r>
      <w:r w:rsidR="005F05B1">
        <w:rPr>
          <w:lang w:bidi="sv-SE"/>
        </w:rPr>
        <w:t xml:space="preserve"> 2019 - 2021</w:t>
      </w:r>
    </w:p>
    <w:p w:rsidR="00394A6D" w:rsidRDefault="001851AB">
      <w:pPr>
        <w:pStyle w:val="Punktlista"/>
      </w:pPr>
      <w:r>
        <w:t xml:space="preserve">Försäljning av digitala tjänster mot företag för att utveckla deras marknadsföring inom sociala medier. </w:t>
      </w:r>
      <w:r w:rsidR="00D32374">
        <w:t xml:space="preserve">Vi utvecklade även hemsidor i </w:t>
      </w:r>
      <w:r w:rsidR="00E74829">
        <w:t>Word Press</w:t>
      </w:r>
      <w:r w:rsidR="00D32374">
        <w:t>.</w:t>
      </w:r>
    </w:p>
    <w:p w:rsidR="00394A6D" w:rsidRDefault="000754AE">
      <w:pPr>
        <w:pStyle w:val="Rubrik2"/>
      </w:pPr>
      <w:r>
        <w:t>golf corner – golf simulator (Eget företag)</w:t>
      </w:r>
      <w:r w:rsidR="005F05B1">
        <w:t xml:space="preserve"> </w:t>
      </w:r>
      <w:r w:rsidR="005F05B1">
        <w:rPr>
          <w:lang w:bidi="sv-SE"/>
        </w:rPr>
        <w:t>|</w:t>
      </w:r>
      <w:r w:rsidR="005F05B1">
        <w:rPr>
          <w:lang w:bidi="sv-SE"/>
        </w:rPr>
        <w:t xml:space="preserve"> 2020 - 2021</w:t>
      </w:r>
    </w:p>
    <w:p w:rsidR="00394A6D" w:rsidRDefault="00D55F74">
      <w:pPr>
        <w:pStyle w:val="Punktlista"/>
      </w:pPr>
      <w:r>
        <w:t xml:space="preserve">Byggde och drev en golfsimulator inne på Fryksdalens bil i Karlstad.  </w:t>
      </w:r>
      <w:hyperlink r:id="rId11" w:history="1">
        <w:r w:rsidRPr="00D55F74">
          <w:rPr>
            <w:rStyle w:val="Hyperlnk"/>
          </w:rPr>
          <w:t>NWT - Golfsimulator</w:t>
        </w:r>
      </w:hyperlink>
      <w:r>
        <w:t>.</w:t>
      </w:r>
    </w:p>
    <w:p w:rsidR="00394A6D" w:rsidRDefault="000754AE">
      <w:pPr>
        <w:pStyle w:val="Rubrik2"/>
      </w:pPr>
      <w:r>
        <w:t>Phone hero – reparation av mobiltelefoner</w:t>
      </w:r>
      <w:r w:rsidR="005F05B1">
        <w:t xml:space="preserve"> </w:t>
      </w:r>
      <w:r w:rsidR="005F05B1">
        <w:rPr>
          <w:lang w:bidi="sv-SE"/>
        </w:rPr>
        <w:t>|</w:t>
      </w:r>
      <w:r w:rsidR="005F05B1">
        <w:rPr>
          <w:lang w:bidi="sv-SE"/>
        </w:rPr>
        <w:t xml:space="preserve"> 2016 - 2017 </w:t>
      </w:r>
    </w:p>
    <w:p w:rsidR="00394A6D" w:rsidRDefault="00C70293">
      <w:pPr>
        <w:pStyle w:val="Punktlista"/>
      </w:pPr>
      <w:r>
        <w:t xml:space="preserve">Reparation av mobiltelefoner &amp; surfplattor.  </w:t>
      </w:r>
    </w:p>
    <w:p w:rsidR="008A41F7" w:rsidRDefault="008A41F7" w:rsidP="008A41F7">
      <w:pPr>
        <w:pStyle w:val="Rubrik1"/>
      </w:pPr>
      <w:r>
        <w:t>Referenser</w:t>
      </w:r>
    </w:p>
    <w:p w:rsidR="008A41F7" w:rsidRDefault="008A41F7" w:rsidP="008A41F7">
      <w:pPr>
        <w:pStyle w:val="Punktlista"/>
      </w:pPr>
      <w:r>
        <w:t xml:space="preserve">Patrik Olsson Lindh (Skiftchef Tetra Pak) – </w:t>
      </w:r>
      <w:r w:rsidR="00CA651C">
        <w:t>073-336 64 90</w:t>
      </w:r>
    </w:p>
    <w:p w:rsidR="008A41F7" w:rsidRDefault="008A41F7" w:rsidP="008A41F7">
      <w:pPr>
        <w:pStyle w:val="Punktlista"/>
      </w:pPr>
      <w:r>
        <w:t xml:space="preserve">Tim Haglund (närmast kollega Tetra Pak) – </w:t>
      </w:r>
      <w:r w:rsidR="00CA651C">
        <w:t>076-811 65 68</w:t>
      </w:r>
    </w:p>
    <w:sectPr w:rsidR="008A41F7" w:rsidSect="00E22BE0">
      <w:footerReference w:type="default" r:id="rId12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56F2" w:rsidRDefault="005C56F2">
      <w:pPr>
        <w:spacing w:after="0"/>
      </w:pPr>
      <w:r>
        <w:separator/>
      </w:r>
    </w:p>
  </w:endnote>
  <w:endnote w:type="continuationSeparator" w:id="0">
    <w:p w:rsidR="005C56F2" w:rsidRDefault="005C5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Sidfot"/>
        </w:pPr>
        <w:r>
          <w:rPr>
            <w:lang w:bidi="sv-SE"/>
          </w:rPr>
          <w:fldChar w:fldCharType="begin"/>
        </w:r>
        <w:r>
          <w:rPr>
            <w:lang w:bidi="sv-SE"/>
          </w:rPr>
          <w:instrText xml:space="preserve"> PAGE   \* MERGEFORMAT </w:instrText>
        </w:r>
        <w:r>
          <w:rPr>
            <w:lang w:bidi="sv-SE"/>
          </w:rPr>
          <w:fldChar w:fldCharType="separate"/>
        </w:r>
        <w:r w:rsidR="005E5E55">
          <w:rPr>
            <w:noProof/>
            <w:lang w:bidi="sv-SE"/>
          </w:rPr>
          <w:t>2</w:t>
        </w:r>
        <w:r>
          <w:rPr>
            <w:noProof/>
            <w:lang w:bidi="sv-S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56F2" w:rsidRDefault="005C56F2">
      <w:pPr>
        <w:spacing w:after="0"/>
      </w:pPr>
      <w:r>
        <w:separator/>
      </w:r>
    </w:p>
  </w:footnote>
  <w:footnote w:type="continuationSeparator" w:id="0">
    <w:p w:rsidR="005C56F2" w:rsidRDefault="005C56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48308"/>
    <w:lvl w:ilvl="0">
      <w:start w:val="1"/>
      <w:numFmt w:val="bullet"/>
      <w:pStyle w:val="Punktlist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9B7719"/>
    <w:multiLevelType w:val="hybridMultilevel"/>
    <w:tmpl w:val="AB6002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903FB"/>
    <w:multiLevelType w:val="hybridMultilevel"/>
    <w:tmpl w:val="DDA6A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2644">
    <w:abstractNumId w:val="9"/>
  </w:num>
  <w:num w:numId="2" w16cid:durableId="953826916">
    <w:abstractNumId w:val="9"/>
    <w:lvlOverride w:ilvl="0">
      <w:startOverride w:val="1"/>
    </w:lvlOverride>
  </w:num>
  <w:num w:numId="3" w16cid:durableId="2071027245">
    <w:abstractNumId w:val="9"/>
    <w:lvlOverride w:ilvl="0">
      <w:startOverride w:val="1"/>
    </w:lvlOverride>
  </w:num>
  <w:num w:numId="4" w16cid:durableId="1452439166">
    <w:abstractNumId w:val="9"/>
    <w:lvlOverride w:ilvl="0">
      <w:startOverride w:val="1"/>
    </w:lvlOverride>
  </w:num>
  <w:num w:numId="5" w16cid:durableId="1528907949">
    <w:abstractNumId w:val="7"/>
  </w:num>
  <w:num w:numId="6" w16cid:durableId="950429543">
    <w:abstractNumId w:val="6"/>
  </w:num>
  <w:num w:numId="7" w16cid:durableId="1404641359">
    <w:abstractNumId w:val="5"/>
  </w:num>
  <w:num w:numId="8" w16cid:durableId="48845793">
    <w:abstractNumId w:val="4"/>
  </w:num>
  <w:num w:numId="9" w16cid:durableId="957369087">
    <w:abstractNumId w:val="8"/>
  </w:num>
  <w:num w:numId="10" w16cid:durableId="1642077739">
    <w:abstractNumId w:val="3"/>
  </w:num>
  <w:num w:numId="11" w16cid:durableId="644895767">
    <w:abstractNumId w:val="2"/>
  </w:num>
  <w:num w:numId="12" w16cid:durableId="195311488">
    <w:abstractNumId w:val="1"/>
  </w:num>
  <w:num w:numId="13" w16cid:durableId="1488277129">
    <w:abstractNumId w:val="0"/>
  </w:num>
  <w:num w:numId="14" w16cid:durableId="259728386">
    <w:abstractNumId w:val="10"/>
  </w:num>
  <w:num w:numId="15" w16cid:durableId="333460363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320116191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611353631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938100378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249540582">
    <w:abstractNumId w:val="11"/>
  </w:num>
  <w:num w:numId="20" w16cid:durableId="1593009204">
    <w:abstractNumId w:val="12"/>
  </w:num>
  <w:num w:numId="21" w16cid:durableId="969943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B"/>
    <w:rsid w:val="000754AE"/>
    <w:rsid w:val="001851AB"/>
    <w:rsid w:val="001D460B"/>
    <w:rsid w:val="001D5B7B"/>
    <w:rsid w:val="0035095F"/>
    <w:rsid w:val="00374627"/>
    <w:rsid w:val="00394A6D"/>
    <w:rsid w:val="003E6A14"/>
    <w:rsid w:val="003F19B9"/>
    <w:rsid w:val="004476A1"/>
    <w:rsid w:val="005114E7"/>
    <w:rsid w:val="005C56F2"/>
    <w:rsid w:val="005E5E55"/>
    <w:rsid w:val="005F05B1"/>
    <w:rsid w:val="00616068"/>
    <w:rsid w:val="006E401C"/>
    <w:rsid w:val="0077621B"/>
    <w:rsid w:val="007963CE"/>
    <w:rsid w:val="007D00B3"/>
    <w:rsid w:val="008916B6"/>
    <w:rsid w:val="008A41F7"/>
    <w:rsid w:val="008E10EB"/>
    <w:rsid w:val="009763C8"/>
    <w:rsid w:val="00A8131A"/>
    <w:rsid w:val="00B1058B"/>
    <w:rsid w:val="00B769EE"/>
    <w:rsid w:val="00C56872"/>
    <w:rsid w:val="00C57E43"/>
    <w:rsid w:val="00C70293"/>
    <w:rsid w:val="00C72B59"/>
    <w:rsid w:val="00CA651C"/>
    <w:rsid w:val="00CC75DB"/>
    <w:rsid w:val="00D32374"/>
    <w:rsid w:val="00D33143"/>
    <w:rsid w:val="00D55F74"/>
    <w:rsid w:val="00D56207"/>
    <w:rsid w:val="00D765AF"/>
    <w:rsid w:val="00DD4208"/>
    <w:rsid w:val="00DF09F9"/>
    <w:rsid w:val="00E22BE0"/>
    <w:rsid w:val="00E74829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134FB"/>
  <w15:chartTrackingRefBased/>
  <w15:docId w15:val="{E8BDB0DB-7775-4F43-B7EB-B740F46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sv-SE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Rubrik1">
    <w:name w:val="heading 1"/>
    <w:basedOn w:val="Normal"/>
    <w:link w:val="Rubrik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Rubrik2">
    <w:name w:val="heading 2"/>
    <w:basedOn w:val="Normal"/>
    <w:link w:val="Rubrik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RubrikChar">
    <w:name w:val="Rubrik Char"/>
    <w:basedOn w:val="Standardstycketeckensnitt"/>
    <w:link w:val="Rubrik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tshllartext">
    <w:name w:val="Placeholder Text"/>
    <w:basedOn w:val="Standardstycketeckensnitt"/>
    <w:uiPriority w:val="99"/>
    <w:semiHidden/>
    <w:rsid w:val="008916B6"/>
    <w:rPr>
      <w:color w:val="707070" w:themeColor="accent3" w:themeShade="BF"/>
    </w:rPr>
  </w:style>
  <w:style w:type="paragraph" w:styleId="Punktlista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Sidhuvud">
    <w:name w:val="header"/>
    <w:basedOn w:val="Normal"/>
    <w:link w:val="SidhuvudChar"/>
    <w:uiPriority w:val="99"/>
    <w:unhideWhenUsed/>
    <w:pPr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pPr>
      <w:spacing w:after="0"/>
    </w:pPr>
    <w:rPr>
      <w:color w:val="141414" w:themeColor="accent1"/>
    </w:rPr>
  </w:style>
  <w:style w:type="character" w:customStyle="1" w:styleId="SidfotChar">
    <w:name w:val="Sidfot Char"/>
    <w:basedOn w:val="Standardstycketeckensnitt"/>
    <w:link w:val="Sidfot"/>
    <w:uiPriority w:val="99"/>
    <w:rPr>
      <w:color w:val="141414" w:themeColor="accent1"/>
    </w:rPr>
  </w:style>
  <w:style w:type="character" w:styleId="Kommentarsreferens">
    <w:name w:val="annotation reference"/>
    <w:basedOn w:val="Standardstycketeckensnitt"/>
    <w:uiPriority w:val="99"/>
    <w:semiHidden/>
    <w:unhideWhenUsed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Pr>
      <w:color w:val="auto"/>
      <w:szCs w:val="20"/>
      <w:lang w:eastAsia="en-US"/>
    </w:rPr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Segoe UI" w:hAnsi="Segoe UI" w:cs="Segoe UI"/>
    </w:rPr>
  </w:style>
  <w:style w:type="character" w:customStyle="1" w:styleId="Rubrik1Char">
    <w:name w:val="Rubrik 1 Char"/>
    <w:basedOn w:val="Standardstycketeckensnitt"/>
    <w:link w:val="Rubrik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CC75DB"/>
  </w:style>
  <w:style w:type="paragraph" w:styleId="Indragetstycke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rdtext">
    <w:name w:val="Body Text"/>
    <w:basedOn w:val="Normal"/>
    <w:link w:val="BrdtextChar"/>
    <w:uiPriority w:val="99"/>
    <w:semiHidden/>
    <w:unhideWhenUsed/>
    <w:rsid w:val="00CC75DB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C75DB"/>
  </w:style>
  <w:style w:type="paragraph" w:styleId="Brdtext2">
    <w:name w:val="Body Text 2"/>
    <w:basedOn w:val="Normal"/>
    <w:link w:val="Brd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CC75DB"/>
  </w:style>
  <w:style w:type="paragraph" w:styleId="Brdtext3">
    <w:name w:val="Body Text 3"/>
    <w:basedOn w:val="Normal"/>
    <w:link w:val="Brd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C75DB"/>
    <w:rPr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CC75DB"/>
    <w:pPr>
      <w:spacing w:after="28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CC75DB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CC75DB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CC75DB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CC75DB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CC75DB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C75DB"/>
    <w:rPr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vslutandetext">
    <w:name w:val="Closing"/>
    <w:basedOn w:val="Normal"/>
    <w:link w:val="Avslutandetext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2"/>
    <w:semiHidden/>
    <w:rsid w:val="00CC75DB"/>
  </w:style>
  <w:style w:type="table" w:styleId="Frgatrutnt">
    <w:name w:val="Colorful Grid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Mrklista">
    <w:name w:val="Dark List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1"/>
    <w:semiHidden/>
    <w:unhideWhenUsed/>
    <w:qFormat/>
    <w:rsid w:val="00CC75DB"/>
  </w:style>
  <w:style w:type="character" w:customStyle="1" w:styleId="DatumChar">
    <w:name w:val="Datum Char"/>
    <w:basedOn w:val="Standardstycketeckensnitt"/>
    <w:link w:val="Datum"/>
    <w:uiPriority w:val="1"/>
    <w:semiHidden/>
    <w:rsid w:val="00CC75DB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C75DB"/>
    <w:rPr>
      <w:rFonts w:ascii="Segoe UI" w:hAnsi="Segoe UI" w:cs="Segoe UI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CC75DB"/>
    <w:pPr>
      <w:spacing w:after="0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CC75DB"/>
  </w:style>
  <w:style w:type="character" w:styleId="Betoning">
    <w:name w:val="Emphasis"/>
    <w:basedOn w:val="Standardstycketeckensnitt"/>
    <w:uiPriority w:val="20"/>
    <w:semiHidden/>
    <w:unhideWhenUsed/>
    <w:qFormat/>
    <w:rsid w:val="00CC75DB"/>
    <w:rPr>
      <w:i/>
      <w:iCs/>
    </w:rPr>
  </w:style>
  <w:style w:type="character" w:styleId="Slutnotsreferens">
    <w:name w:val="endnote reference"/>
    <w:basedOn w:val="Standardstycketeckensnitt"/>
    <w:uiPriority w:val="99"/>
    <w:semiHidden/>
    <w:unhideWhenUsed/>
    <w:rsid w:val="00CC75DB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CC75DB"/>
    <w:rPr>
      <w:szCs w:val="20"/>
    </w:rPr>
  </w:style>
  <w:style w:type="paragraph" w:styleId="Adress-brev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CC75DB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C75DB"/>
    <w:rPr>
      <w:szCs w:val="20"/>
    </w:rPr>
  </w:style>
  <w:style w:type="table" w:styleId="Rutntstabell1ljus">
    <w:name w:val="Grid Table 1 Light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3">
    <w:name w:val="Grid Table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g">
    <w:name w:val="Hashtag"/>
    <w:basedOn w:val="Standardstycketeckensnit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CC75DB"/>
  </w:style>
  <w:style w:type="paragraph" w:styleId="HTML-adress">
    <w:name w:val="HTML Address"/>
    <w:basedOn w:val="Normal"/>
    <w:link w:val="HTML-a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CC75DB"/>
    <w:rPr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CC75DB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CC75DB"/>
    <w:rPr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C75DB"/>
    <w:rPr>
      <w:rFonts w:ascii="Consolas" w:hAnsi="Consolas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CC75DB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C75DB"/>
    <w:rPr>
      <w:i/>
      <w:iCs/>
      <w:color w:val="141414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justrutnt">
    <w:name w:val="Light Grid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Punktlista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reradlist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stycke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2">
    <w:name w:val="List Table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3">
    <w:name w:val="List Table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C75DB"/>
    <w:rPr>
      <w:rFonts w:ascii="Consolas" w:hAnsi="Consolas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Nmn">
    <w:name w:val="Mention"/>
    <w:basedOn w:val="Standardstycketeckensnit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tavstnd">
    <w:name w:val="No Spacing"/>
    <w:uiPriority w:val="36"/>
    <w:semiHidden/>
    <w:unhideWhenUsed/>
    <w:qFormat/>
    <w:rsid w:val="00CC75DB"/>
    <w:pPr>
      <w:spacing w:after="0"/>
    </w:pPr>
  </w:style>
  <w:style w:type="paragraph" w:styleId="Normalweb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CC75DB"/>
    <w:pPr>
      <w:spacing w:after="0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CC75DB"/>
  </w:style>
  <w:style w:type="character" w:styleId="Sidnummer">
    <w:name w:val="page number"/>
    <w:basedOn w:val="Standardstycketeckensnitt"/>
    <w:uiPriority w:val="99"/>
    <w:semiHidden/>
    <w:unhideWhenUsed/>
    <w:rsid w:val="00CC75DB"/>
  </w:style>
  <w:style w:type="table" w:styleId="Oformateradtabell1">
    <w:name w:val="Plain Table 1"/>
    <w:basedOn w:val="Normaltabel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C75DB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C75DB"/>
    <w:rPr>
      <w:i/>
      <w:iCs/>
    </w:rPr>
  </w:style>
  <w:style w:type="paragraph" w:styleId="Inledning">
    <w:name w:val="Salutation"/>
    <w:basedOn w:val="Normal"/>
    <w:next w:val="Normal"/>
    <w:link w:val="InledningChar"/>
    <w:uiPriority w:val="2"/>
    <w:semiHidden/>
    <w:unhideWhenUsed/>
    <w:qFormat/>
    <w:rsid w:val="00CC75DB"/>
  </w:style>
  <w:style w:type="character" w:customStyle="1" w:styleId="InledningChar">
    <w:name w:val="Inledning Char"/>
    <w:basedOn w:val="Standardstycketeckensnitt"/>
    <w:link w:val="Inledning"/>
    <w:uiPriority w:val="2"/>
    <w:semiHidden/>
    <w:rsid w:val="00CC75DB"/>
  </w:style>
  <w:style w:type="paragraph" w:styleId="Signatur">
    <w:name w:val="Signature"/>
    <w:basedOn w:val="Normal"/>
    <w:link w:val="Signatur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Char">
    <w:name w:val="Signatur Char"/>
    <w:basedOn w:val="Standardstycketeckensnitt"/>
    <w:link w:val="Signatur"/>
    <w:uiPriority w:val="2"/>
    <w:semiHidden/>
    <w:rsid w:val="00CC75DB"/>
  </w:style>
  <w:style w:type="character" w:styleId="Smarthyperlnk">
    <w:name w:val="Smart Hyperlink"/>
    <w:basedOn w:val="Standardstycketeckensnitt"/>
    <w:uiPriority w:val="99"/>
    <w:semiHidden/>
    <w:unhideWhenUsed/>
    <w:rsid w:val="00CC75DB"/>
    <w:rPr>
      <w:u w:val="dotted"/>
    </w:rPr>
  </w:style>
  <w:style w:type="character" w:styleId="Stark">
    <w:name w:val="Strong"/>
    <w:basedOn w:val="Standardstycketeckensnitt"/>
    <w:uiPriority w:val="22"/>
    <w:semiHidden/>
    <w:unhideWhenUsed/>
    <w:qFormat/>
    <w:rsid w:val="00CC75DB"/>
    <w:rPr>
      <w:b/>
      <w:bCs/>
    </w:rPr>
  </w:style>
  <w:style w:type="paragraph" w:styleId="Underrubrik">
    <w:name w:val="Subtitle"/>
    <w:basedOn w:val="Normal"/>
    <w:next w:val="Normal"/>
    <w:link w:val="Underrubrik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">
    <w:name w:val="Table Grid"/>
    <w:basedOn w:val="Normaltabel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Olstomnmnande">
    <w:name w:val="Unresolved Mention"/>
    <w:basedOn w:val="Standardstycketeckensnit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k96.andersso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wt.se/2021/01/12/har-finns-tusentals-golfbanor-i-karlsta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rikandersson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rikhopemedia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joh\AppData\Roaming\Microsoft\Templates\Funktionell%20meritf&#246;rteck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A888579A18426D9B5BC0837BE728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5AD9214-35C4-4189-95FA-D7FF3E4230D0}"/>
      </w:docPartPr>
      <w:docPartBody>
        <w:p w:rsidR="00000000" w:rsidRDefault="00000000">
          <w:pPr>
            <w:pStyle w:val="B8A888579A18426D9B5BC0837BE72824"/>
          </w:pPr>
          <w:r>
            <w:rPr>
              <w:lang w:bidi="sv-SE"/>
            </w:rPr>
            <w:t>Ditt namn</w:t>
          </w:r>
        </w:p>
      </w:docPartBody>
    </w:docPart>
    <w:docPart>
      <w:docPartPr>
        <w:name w:val="264B1C1B5A73422183AF2C4E0C09058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47D3C12-A669-4A5D-B481-8038BEFC7E95}"/>
      </w:docPartPr>
      <w:docPartBody>
        <w:p w:rsidR="00000000" w:rsidRDefault="00000000">
          <w:pPr>
            <w:pStyle w:val="264B1C1B5A73422183AF2C4E0C090586"/>
          </w:pPr>
          <w:r>
            <w:rPr>
              <w:lang w:bidi="sv-SE"/>
            </w:rPr>
            <w:t>Målsättning</w:t>
          </w:r>
        </w:p>
      </w:docPartBody>
    </w:docPart>
    <w:docPart>
      <w:docPartPr>
        <w:name w:val="4F96F0B1B6D24D26B5BF7BE8EF883EF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4A15D00-F3F8-492C-BAB5-C6F797B38378}"/>
      </w:docPartPr>
      <w:docPartBody>
        <w:p w:rsidR="00000000" w:rsidRDefault="00000000">
          <w:pPr>
            <w:pStyle w:val="4F96F0B1B6D24D26B5BF7BE8EF883EFA"/>
          </w:pPr>
          <w:r>
            <w:rPr>
              <w:lang w:bidi="sv-SE"/>
            </w:rPr>
            <w:t>Utbildning</w:t>
          </w:r>
        </w:p>
      </w:docPartBody>
    </w:docPart>
    <w:docPart>
      <w:docPartPr>
        <w:name w:val="14866630EED84A25AEE602A3E3F22C7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D49800-1F7E-43AC-B61A-90AFE53F73F8}"/>
      </w:docPartPr>
      <w:docPartBody>
        <w:p w:rsidR="00000000" w:rsidRDefault="00000000">
          <w:pPr>
            <w:pStyle w:val="14866630EED84A25AEE602A3E3F22C7B"/>
          </w:pPr>
          <w:r>
            <w:rPr>
              <w:lang w:bidi="sv-SE"/>
            </w:rPr>
            <w:t>Huvudämne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4B"/>
    <w:rsid w:val="00B5624B"/>
    <w:rsid w:val="00E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8A888579A18426D9B5BC0837BE72824">
    <w:name w:val="B8A888579A18426D9B5BC0837BE72824"/>
  </w:style>
  <w:style w:type="paragraph" w:customStyle="1" w:styleId="6AB69F395B30472A93861BE8D74B9778">
    <w:name w:val="6AB69F395B30472A93861BE8D74B9778"/>
  </w:style>
  <w:style w:type="paragraph" w:customStyle="1" w:styleId="0E1C4AFC0E744A8E97FCD6E38A346222">
    <w:name w:val="0E1C4AFC0E744A8E97FCD6E38A346222"/>
  </w:style>
  <w:style w:type="paragraph" w:customStyle="1" w:styleId="2D2D4765B9244A6F8D153FBD34E93B25">
    <w:name w:val="2D2D4765B9244A6F8D153FBD34E93B25"/>
  </w:style>
  <w:style w:type="paragraph" w:customStyle="1" w:styleId="98414A5AACE44A4C9DD3B9CC1B1B37A6">
    <w:name w:val="98414A5AACE44A4C9DD3B9CC1B1B37A6"/>
  </w:style>
  <w:style w:type="paragraph" w:customStyle="1" w:styleId="264B1C1B5A73422183AF2C4E0C090586">
    <w:name w:val="264B1C1B5A73422183AF2C4E0C090586"/>
  </w:style>
  <w:style w:type="paragraph" w:customStyle="1" w:styleId="C2F624D8C2A7429483A48CD6AB9AACD5">
    <w:name w:val="C2F624D8C2A7429483A48CD6AB9AACD5"/>
  </w:style>
  <w:style w:type="paragraph" w:customStyle="1" w:styleId="4F96F0B1B6D24D26B5BF7BE8EF883EFA">
    <w:name w:val="4F96F0B1B6D24D26B5BF7BE8EF883EFA"/>
  </w:style>
  <w:style w:type="paragraph" w:customStyle="1" w:styleId="8DDD438334BB4581A858250A1E27EAE3">
    <w:name w:val="8DDD438334BB4581A858250A1E27EAE3"/>
  </w:style>
  <w:style w:type="paragraph" w:customStyle="1" w:styleId="C817BECFC01D4797BCD008DDB609CAD7">
    <w:name w:val="C817BECFC01D4797BCD008DDB609CAD7"/>
  </w:style>
  <w:style w:type="paragraph" w:customStyle="1" w:styleId="7B08CF1C30ED400B8F3E843A243B78C6">
    <w:name w:val="7B08CF1C30ED400B8F3E843A243B78C6"/>
  </w:style>
  <w:style w:type="paragraph" w:customStyle="1" w:styleId="ACDD85DA5B72488296AF65ADDDF8B648">
    <w:name w:val="ACDD85DA5B72488296AF65ADDDF8B648"/>
  </w:style>
  <w:style w:type="paragraph" w:customStyle="1" w:styleId="6B5AA03A7E3E4C15B21E736111EDE279">
    <w:name w:val="6B5AA03A7E3E4C15B21E736111EDE279"/>
  </w:style>
  <w:style w:type="paragraph" w:customStyle="1" w:styleId="87546958ED474162A3A928BD2877C73A">
    <w:name w:val="87546958ED474162A3A928BD2877C73A"/>
  </w:style>
  <w:style w:type="paragraph" w:customStyle="1" w:styleId="071A35FC120849128E7A8565F82ABA71">
    <w:name w:val="071A35FC120849128E7A8565F82ABA71"/>
  </w:style>
  <w:style w:type="paragraph" w:customStyle="1" w:styleId="1A980D684D92493695B6AE7F9135AA24">
    <w:name w:val="1A980D684D92493695B6AE7F9135AA24"/>
  </w:style>
  <w:style w:type="paragraph" w:customStyle="1" w:styleId="14866630EED84A25AEE602A3E3F22C7B">
    <w:name w:val="14866630EED84A25AEE602A3E3F22C7B"/>
  </w:style>
  <w:style w:type="paragraph" w:customStyle="1" w:styleId="227B65B967024E0E88D7EA8D4EBEFC92">
    <w:name w:val="227B65B967024E0E88D7EA8D4EBEFC92"/>
  </w:style>
  <w:style w:type="paragraph" w:customStyle="1" w:styleId="463FC3DFE9964CB7B2ABD5E472C1D10B">
    <w:name w:val="463FC3DFE9964CB7B2ABD5E472C1D10B"/>
  </w:style>
  <w:style w:type="paragraph" w:customStyle="1" w:styleId="CC765754741E4F7E918685DFA9EDCAFB">
    <w:name w:val="CC765754741E4F7E918685DFA9EDCAFB"/>
  </w:style>
  <w:style w:type="paragraph" w:customStyle="1" w:styleId="9C028274C8C44C5197BCBDB9070451FD">
    <w:name w:val="9C028274C8C44C5197BCBDB9070451FD"/>
  </w:style>
  <w:style w:type="paragraph" w:customStyle="1" w:styleId="A29D48CA7D8A493E83632C03C0CEE663">
    <w:name w:val="A29D48CA7D8A493E83632C03C0CEE663"/>
  </w:style>
  <w:style w:type="paragraph" w:customStyle="1" w:styleId="C1C07AEC48F1417EBFCB2C2B3156DDC8">
    <w:name w:val="C1C07AEC48F1417EBFCB2C2B3156DDC8"/>
  </w:style>
  <w:style w:type="paragraph" w:customStyle="1" w:styleId="1D04C6B111D54B82892006937A2B3807">
    <w:name w:val="1D04C6B111D54B82892006937A2B3807"/>
  </w:style>
  <w:style w:type="paragraph" w:customStyle="1" w:styleId="7116192BB1C341FC9C6A6C122688FE4A">
    <w:name w:val="7116192BB1C341FC9C6A6C122688FE4A"/>
  </w:style>
  <w:style w:type="paragraph" w:customStyle="1" w:styleId="613BFFE6325D48B4BB550D123D303C02">
    <w:name w:val="613BFFE6325D48B4BB550D123D303C02"/>
  </w:style>
  <w:style w:type="paragraph" w:customStyle="1" w:styleId="B3DE5398A89B482A928C1AEFACAD2EB2">
    <w:name w:val="B3DE5398A89B482A928C1AEFACAD2EB2"/>
  </w:style>
  <w:style w:type="paragraph" w:customStyle="1" w:styleId="0170DECC372D4C0196D387F61708ED6D">
    <w:name w:val="0170DECC372D4C0196D387F61708ED6D"/>
  </w:style>
  <w:style w:type="paragraph" w:customStyle="1" w:styleId="EC56065AB33A412694E0BB20120AC2AE">
    <w:name w:val="EC56065AB33A412694E0BB20120AC2AE"/>
  </w:style>
  <w:style w:type="paragraph" w:customStyle="1" w:styleId="3AC4B30B692247DF854486BD3E222F60">
    <w:name w:val="3AC4B30B692247DF854486BD3E222F60"/>
  </w:style>
  <w:style w:type="paragraph" w:customStyle="1" w:styleId="03721600D0D540F198073052F0EF89A9">
    <w:name w:val="03721600D0D540F198073052F0EF89A9"/>
  </w:style>
  <w:style w:type="paragraph" w:customStyle="1" w:styleId="750AAC6327084CAFA98305C962BB9AEE">
    <w:name w:val="750AAC6327084CAFA98305C962BB9AEE"/>
  </w:style>
  <w:style w:type="paragraph" w:customStyle="1" w:styleId="5BE49826644743C5A0D21CE989C767AB">
    <w:name w:val="5BE49826644743C5A0D21CE989C767AB"/>
  </w:style>
  <w:style w:type="paragraph" w:customStyle="1" w:styleId="BE68EDDE36FC4DB6A8E9E0308CD4D9F9">
    <w:name w:val="BE68EDDE36FC4DB6A8E9E0308CD4D9F9"/>
  </w:style>
  <w:style w:type="paragraph" w:customStyle="1" w:styleId="A32C3CDB8F2C4A20960861FABA7DA806">
    <w:name w:val="A32C3CDB8F2C4A20960861FABA7DA806"/>
  </w:style>
  <w:style w:type="paragraph" w:customStyle="1" w:styleId="76EC522E53CB4012A0E8AC0612BC93E1">
    <w:name w:val="76EC522E53CB4012A0E8AC0612BC93E1"/>
  </w:style>
  <w:style w:type="paragraph" w:customStyle="1" w:styleId="E73C5B2DD032408D8E649CC6FADD93A3">
    <w:name w:val="E73C5B2DD032408D8E649CC6FADD93A3"/>
    <w:rsid w:val="00B5624B"/>
  </w:style>
  <w:style w:type="paragraph" w:customStyle="1" w:styleId="1DF01C86A3E049C9803510B5B4ABB108">
    <w:name w:val="1DF01C86A3E049C9803510B5B4ABB108"/>
    <w:rsid w:val="00B5624B"/>
  </w:style>
  <w:style w:type="paragraph" w:customStyle="1" w:styleId="DBE72B1C17E849A2A3510EF447712FD8">
    <w:name w:val="DBE72B1C17E849A2A3510EF447712FD8"/>
    <w:rsid w:val="00B5624B"/>
  </w:style>
  <w:style w:type="paragraph" w:customStyle="1" w:styleId="8CD64B89BF9C457EBA2B4FDB7EFA567E">
    <w:name w:val="8CD64B89BF9C457EBA2B4FDB7EFA567E"/>
    <w:rsid w:val="00B5624B"/>
  </w:style>
  <w:style w:type="paragraph" w:customStyle="1" w:styleId="EF5BBDA82D57427581747F9A44E03C68">
    <w:name w:val="EF5BBDA82D57427581747F9A44E03C68"/>
    <w:rsid w:val="00B5624B"/>
  </w:style>
  <w:style w:type="paragraph" w:customStyle="1" w:styleId="31F34B04324D4E279EB28FA3C64EA44F">
    <w:name w:val="31F34B04324D4E279EB28FA3C64EA44F"/>
    <w:rsid w:val="00B5624B"/>
  </w:style>
  <w:style w:type="paragraph" w:customStyle="1" w:styleId="7060D73C447743FF8D9E20BC2441CF11">
    <w:name w:val="7060D73C447743FF8D9E20BC2441CF11"/>
    <w:rsid w:val="00B5624B"/>
  </w:style>
  <w:style w:type="paragraph" w:customStyle="1" w:styleId="EE4421341E85483FA2D4079C66AE786D">
    <w:name w:val="EE4421341E85483FA2D4079C66AE786D"/>
    <w:rsid w:val="00B5624B"/>
  </w:style>
  <w:style w:type="paragraph" w:customStyle="1" w:styleId="BDC87531BF144BD7A5622AD822C0EA69">
    <w:name w:val="BDC87531BF144BD7A5622AD822C0EA69"/>
    <w:rsid w:val="00B5624B"/>
  </w:style>
  <w:style w:type="paragraph" w:customStyle="1" w:styleId="EBD5A39C41224CE4B7FD4D6CD2804E56">
    <w:name w:val="EBD5A39C41224CE4B7FD4D6CD2804E56"/>
    <w:rsid w:val="00B5624B"/>
  </w:style>
  <w:style w:type="paragraph" w:customStyle="1" w:styleId="0535C5209A704DF4AF36AFD36B0FD1B5">
    <w:name w:val="0535C5209A704DF4AF36AFD36B0FD1B5"/>
    <w:rsid w:val="00B5624B"/>
  </w:style>
  <w:style w:type="paragraph" w:customStyle="1" w:styleId="4F176C1D842E47A19E7C786D9F429083">
    <w:name w:val="4F176C1D842E47A19E7C786D9F429083"/>
    <w:rsid w:val="00B5624B"/>
  </w:style>
  <w:style w:type="paragraph" w:customStyle="1" w:styleId="531579B754AC49939F300B112A7B48D4">
    <w:name w:val="531579B754AC49939F300B112A7B48D4"/>
    <w:rsid w:val="00B5624B"/>
  </w:style>
  <w:style w:type="paragraph" w:customStyle="1" w:styleId="49A002FBF277408095B6BD3BFD36BE50">
    <w:name w:val="49A002FBF277408095B6BD3BFD36BE50"/>
    <w:rsid w:val="00B5624B"/>
  </w:style>
  <w:style w:type="paragraph" w:customStyle="1" w:styleId="C305FDBEAD7B4C20944242C89E08D969">
    <w:name w:val="C305FDBEAD7B4C20944242C89E08D969"/>
    <w:rsid w:val="00B56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Funktionell meritförteckning</Template>
  <TotalTime>95</TotalTime>
  <Pages>1</Pages>
  <Words>271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Johansson</dc:creator>
  <cp:keywords/>
  <dc:description>Erik Andersson</dc:description>
  <cp:lastModifiedBy>Kim Johansson</cp:lastModifiedBy>
  <cp:revision>4</cp:revision>
  <dcterms:created xsi:type="dcterms:W3CDTF">2022-12-06T11:10:00Z</dcterms:created>
  <dcterms:modified xsi:type="dcterms:W3CDTF">2022-12-06T14:35:00Z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